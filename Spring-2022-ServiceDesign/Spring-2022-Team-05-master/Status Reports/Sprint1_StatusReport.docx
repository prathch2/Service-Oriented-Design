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D297" w14:textId="5AE6157E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  <w:r w:rsidR="00211F4D">
        <w:rPr>
          <w:rFonts w:ascii="Helvetica" w:hAnsi="Helvetica" w:cs="Helvetica"/>
          <w:color w:val="000000"/>
        </w:rPr>
        <w:t xml:space="preserve"> </w:t>
      </w:r>
    </w:p>
    <w:p w14:paraId="2CC90958" w14:textId="77777777" w:rsidR="00A7641A" w:rsidRDefault="00A7641A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Rohan Nair</w:t>
      </w:r>
    </w:p>
    <w:p w14:paraId="30BBAF5D" w14:textId="10507D63" w:rsidR="00A7641A" w:rsidRDefault="00A7641A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Prathan</w:t>
      </w:r>
      <w:proofErr w:type="spellEnd"/>
      <w:r>
        <w:rPr>
          <w:rFonts w:ascii="Helvetica" w:hAnsi="Helvetica" w:cs="Helvetica"/>
          <w:i/>
          <w:color w:val="000000"/>
        </w:rPr>
        <w:t xml:space="preserve"> Choksi</w:t>
      </w:r>
    </w:p>
    <w:p w14:paraId="3EC37FFB" w14:textId="5D78B844" w:rsidR="00A7641A" w:rsidRDefault="00A7641A" w:rsidP="00A7641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Joel John</w:t>
      </w:r>
    </w:p>
    <w:p w14:paraId="7B41F738" w14:textId="6D555AA3" w:rsidR="00A7641A" w:rsidRDefault="00A7641A" w:rsidP="00A7641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Edwin </w:t>
      </w:r>
      <w:proofErr w:type="spellStart"/>
      <w:r>
        <w:rPr>
          <w:rFonts w:ascii="Helvetica" w:hAnsi="Helvetica" w:cs="Helvetica"/>
          <w:i/>
          <w:color w:val="000000"/>
        </w:rPr>
        <w:t>Constancia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</w:p>
    <w:p w14:paraId="7E82FEBF" w14:textId="4D70BC37" w:rsidR="00A7641A" w:rsidRPr="00A7641A" w:rsidRDefault="00A7641A" w:rsidP="00A7641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Abtin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Ghaffari</w:t>
      </w:r>
      <w:proofErr w:type="spellEnd"/>
    </w:p>
    <w:p w14:paraId="65AB932A" w14:textId="0268FA21" w:rsidR="00CE428E" w:rsidRPr="008F4D0B" w:rsidRDefault="00A7641A" w:rsidP="00A7641A">
      <w:pPr>
        <w:pStyle w:val="NormalWeb"/>
        <w:tabs>
          <w:tab w:val="left" w:pos="360"/>
        </w:tabs>
        <w:spacing w:before="0" w:beforeAutospacing="0" w:after="0" w:afterAutospacing="0"/>
        <w:ind w:left="72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 </w:t>
      </w:r>
    </w:p>
    <w:p w14:paraId="78E7FCE6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6DE0D0C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3FA7821E" w14:textId="38B132BE" w:rsidR="00CE428E" w:rsidRDefault="008269B6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UML Diagram </w:t>
      </w:r>
      <w:r w:rsidR="009C3F55" w:rsidRPr="008F4D0B">
        <w:rPr>
          <w:rFonts w:ascii="Helvetica" w:hAnsi="Helvetica" w:cs="Helvetica"/>
          <w:i/>
          <w:color w:val="000000"/>
        </w:rPr>
        <w:t xml:space="preserve">– </w:t>
      </w:r>
      <w:r w:rsidR="009C3F55" w:rsidRPr="00843DC9">
        <w:rPr>
          <w:rFonts w:ascii="Helvetica" w:hAnsi="Helvetica" w:cs="Helvetica"/>
          <w:b/>
          <w:bCs/>
          <w:i/>
          <w:color w:val="000000"/>
        </w:rPr>
        <w:t>Responsible:</w:t>
      </w:r>
      <w:r w:rsidR="009C3F55">
        <w:rPr>
          <w:rFonts w:ascii="Helvetica" w:hAnsi="Helvetica" w:cs="Helvetica"/>
          <w:i/>
          <w:color w:val="000000"/>
        </w:rPr>
        <w:t xml:space="preserve"> </w:t>
      </w:r>
      <w:r w:rsidR="00CD383B">
        <w:rPr>
          <w:rFonts w:ascii="Helvetica" w:hAnsi="Helvetica" w:cs="Helvetica"/>
          <w:i/>
          <w:color w:val="000000"/>
        </w:rPr>
        <w:t xml:space="preserve">Pratham </w:t>
      </w:r>
      <w:r w:rsidR="00843DC9">
        <w:rPr>
          <w:rFonts w:ascii="Helvetica" w:hAnsi="Helvetica" w:cs="Helvetica"/>
          <w:i/>
          <w:color w:val="000000"/>
        </w:rPr>
        <w:t xml:space="preserve">Choksi </w:t>
      </w:r>
      <w:r w:rsidR="00843DC9" w:rsidRPr="00843DC9">
        <w:rPr>
          <w:rFonts w:ascii="Helvetica" w:hAnsi="Helvetica" w:cs="Helvetica"/>
          <w:b/>
          <w:bCs/>
          <w:i/>
          <w:color w:val="000000"/>
        </w:rPr>
        <w:t>Reviewers</w:t>
      </w:r>
      <w:r w:rsidR="00211F4D" w:rsidRPr="00843DC9">
        <w:rPr>
          <w:rFonts w:ascii="Helvetica" w:hAnsi="Helvetica" w:cs="Helvetica"/>
          <w:b/>
          <w:bCs/>
          <w:i/>
          <w:color w:val="000000"/>
        </w:rPr>
        <w:t>/Accountable:</w:t>
      </w:r>
      <w:r w:rsidR="00211F4D">
        <w:rPr>
          <w:rFonts w:ascii="Helvetica" w:hAnsi="Helvetica" w:cs="Helvetica"/>
          <w:i/>
          <w:color w:val="000000"/>
        </w:rPr>
        <w:t xml:space="preserve"> </w:t>
      </w:r>
      <w:r w:rsidR="00843DC9">
        <w:rPr>
          <w:rFonts w:ascii="Helvetica" w:hAnsi="Helvetica" w:cs="Helvetica"/>
          <w:i/>
          <w:color w:val="000000"/>
        </w:rPr>
        <w:t xml:space="preserve">Rohan, Edwin, </w:t>
      </w:r>
      <w:proofErr w:type="spellStart"/>
      <w:r w:rsidR="00843DC9">
        <w:rPr>
          <w:rFonts w:ascii="Helvetica" w:hAnsi="Helvetica" w:cs="Helvetica"/>
          <w:i/>
          <w:color w:val="000000"/>
        </w:rPr>
        <w:t>Abtin</w:t>
      </w:r>
      <w:proofErr w:type="spellEnd"/>
      <w:r w:rsidR="00843DC9">
        <w:rPr>
          <w:rFonts w:ascii="Helvetica" w:hAnsi="Helvetica" w:cs="Helvetica"/>
          <w:i/>
          <w:color w:val="000000"/>
        </w:rPr>
        <w:t xml:space="preserve">, Joel </w:t>
      </w:r>
    </w:p>
    <w:p w14:paraId="64341197" w14:textId="77777777" w:rsidR="00843DC9" w:rsidRDefault="00843DC9" w:rsidP="00843DC9">
      <w:pPr>
        <w:pStyle w:val="ListParagraph"/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62E71EDB" w14:textId="0F3FBB9C" w:rsidR="00843DC9" w:rsidRPr="00843DC9" w:rsidRDefault="009C3F55" w:rsidP="00843DC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Story Board  </w:t>
      </w:r>
      <w:r>
        <w:rPr>
          <w:rFonts w:ascii="Helvetica" w:hAnsi="Helvetica" w:cs="Helvetica"/>
          <w:i/>
          <w:color w:val="000000"/>
        </w:rPr>
        <w:t xml:space="preserve"> </w:t>
      </w:r>
      <w:r w:rsidRPr="008F4D0B"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 xml:space="preserve"> </w:t>
      </w:r>
      <w:r w:rsidRPr="00843DC9">
        <w:rPr>
          <w:rFonts w:ascii="Helvetica" w:hAnsi="Helvetica" w:cs="Helvetica"/>
          <w:b/>
          <w:bCs/>
          <w:i/>
          <w:color w:val="000000"/>
        </w:rPr>
        <w:t>Responsible:</w:t>
      </w:r>
      <w:r w:rsidRPr="008F4D0B">
        <w:rPr>
          <w:rFonts w:ascii="Helvetica" w:hAnsi="Helvetica" w:cs="Helvetica"/>
          <w:i/>
          <w:color w:val="000000"/>
        </w:rPr>
        <w:t xml:space="preserve"> </w:t>
      </w:r>
      <w:r>
        <w:rPr>
          <w:rFonts w:ascii="Helvetica" w:hAnsi="Helvetica" w:cs="Helvetica"/>
          <w:i/>
          <w:color w:val="000000"/>
        </w:rPr>
        <w:t xml:space="preserve">Joel </w:t>
      </w:r>
      <w:proofErr w:type="gramStart"/>
      <w:r w:rsidR="00843DC9">
        <w:rPr>
          <w:rFonts w:ascii="Helvetica" w:hAnsi="Helvetica" w:cs="Helvetica"/>
          <w:i/>
          <w:color w:val="000000"/>
        </w:rPr>
        <w:t xml:space="preserve">John  </w:t>
      </w:r>
      <w:r w:rsidR="00843DC9" w:rsidRPr="00843DC9">
        <w:rPr>
          <w:rFonts w:ascii="Helvetica" w:hAnsi="Helvetica" w:cs="Helvetica"/>
          <w:b/>
          <w:bCs/>
          <w:i/>
          <w:color w:val="000000"/>
        </w:rPr>
        <w:t>Reviewers</w:t>
      </w:r>
      <w:proofErr w:type="gramEnd"/>
      <w:r w:rsidR="00843DC9" w:rsidRPr="00843DC9">
        <w:rPr>
          <w:rFonts w:ascii="Helvetica" w:hAnsi="Helvetica" w:cs="Helvetica"/>
          <w:b/>
          <w:bCs/>
          <w:i/>
          <w:color w:val="000000"/>
        </w:rPr>
        <w:t>/Accountable:</w:t>
      </w:r>
      <w:r w:rsidR="00843DC9">
        <w:rPr>
          <w:rFonts w:ascii="Helvetica" w:hAnsi="Helvetica" w:cs="Helvetica"/>
          <w:i/>
          <w:color w:val="000000"/>
        </w:rPr>
        <w:t xml:space="preserve"> Pratham, Rohan, </w:t>
      </w:r>
      <w:proofErr w:type="spellStart"/>
      <w:r w:rsidR="00843DC9">
        <w:rPr>
          <w:rFonts w:ascii="Helvetica" w:hAnsi="Helvetica" w:cs="Helvetica"/>
          <w:i/>
          <w:color w:val="000000"/>
        </w:rPr>
        <w:t>Abtin</w:t>
      </w:r>
      <w:proofErr w:type="spellEnd"/>
      <w:r w:rsidR="00843DC9">
        <w:rPr>
          <w:rFonts w:ascii="Helvetica" w:hAnsi="Helvetica" w:cs="Helvetica"/>
          <w:i/>
          <w:color w:val="000000"/>
        </w:rPr>
        <w:t>, Edwin</w:t>
      </w:r>
    </w:p>
    <w:p w14:paraId="3C6752FA" w14:textId="77777777" w:rsidR="00843DC9" w:rsidRDefault="00843DC9" w:rsidP="00843DC9">
      <w:pPr>
        <w:pStyle w:val="ListParagraph"/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3576D3A3" w14:textId="7D725C05" w:rsidR="009C3F55" w:rsidRDefault="009C3F55" w:rsidP="009C3F5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High Level Architecture Diagram –</w:t>
      </w:r>
      <w:r w:rsidRPr="008F4D0B">
        <w:rPr>
          <w:rFonts w:ascii="Helvetica" w:hAnsi="Helvetica" w:cs="Helvetica"/>
          <w:i/>
          <w:color w:val="000000"/>
        </w:rPr>
        <w:t xml:space="preserve"> </w:t>
      </w:r>
      <w:r w:rsidRPr="00843DC9">
        <w:rPr>
          <w:rFonts w:ascii="Helvetica" w:hAnsi="Helvetica" w:cs="Helvetica"/>
          <w:b/>
          <w:bCs/>
          <w:i/>
          <w:color w:val="000000"/>
        </w:rPr>
        <w:t>Responsible:</w:t>
      </w:r>
      <w:r>
        <w:rPr>
          <w:rFonts w:ascii="Helvetica" w:hAnsi="Helvetica" w:cs="Helvetica"/>
          <w:i/>
          <w:color w:val="000000"/>
        </w:rPr>
        <w:t xml:space="preserve"> Rohan Nair </w:t>
      </w:r>
      <w:r w:rsidR="00454A7D" w:rsidRPr="00454A7D">
        <w:rPr>
          <w:rFonts w:ascii="Helvetica" w:hAnsi="Helvetica" w:cs="Helvetica"/>
          <w:b/>
          <w:bCs/>
          <w:i/>
          <w:color w:val="000000"/>
        </w:rPr>
        <w:t>Reviewers:</w:t>
      </w:r>
      <w:r w:rsidR="00454A7D">
        <w:rPr>
          <w:rFonts w:ascii="Helvetica" w:hAnsi="Helvetica" w:cs="Helvetica"/>
          <w:i/>
          <w:color w:val="000000"/>
        </w:rPr>
        <w:t xml:space="preserve"> Joel, </w:t>
      </w:r>
      <w:proofErr w:type="spellStart"/>
      <w:r w:rsidR="00454A7D">
        <w:rPr>
          <w:rFonts w:ascii="Helvetica" w:hAnsi="Helvetica" w:cs="Helvetica"/>
          <w:i/>
          <w:color w:val="000000"/>
        </w:rPr>
        <w:t>Abtin</w:t>
      </w:r>
      <w:proofErr w:type="spellEnd"/>
      <w:r w:rsidR="00454A7D">
        <w:rPr>
          <w:rFonts w:ascii="Helvetica" w:hAnsi="Helvetica" w:cs="Helvetica"/>
          <w:i/>
          <w:color w:val="000000"/>
        </w:rPr>
        <w:t>, Edwin Pratham</w:t>
      </w:r>
    </w:p>
    <w:p w14:paraId="09C41342" w14:textId="77777777" w:rsidR="00454A7D" w:rsidRPr="00454A7D" w:rsidRDefault="00454A7D" w:rsidP="00454A7D">
      <w:pPr>
        <w:pStyle w:val="ListParagraph"/>
        <w:rPr>
          <w:rFonts w:ascii="Helvetica" w:hAnsi="Helvetica" w:cs="Helvetica"/>
          <w:i/>
          <w:color w:val="000000"/>
        </w:rPr>
      </w:pPr>
    </w:p>
    <w:p w14:paraId="274128B9" w14:textId="77777777" w:rsidR="00454A7D" w:rsidRPr="009C3F55" w:rsidRDefault="00454A7D" w:rsidP="00454A7D">
      <w:pPr>
        <w:pStyle w:val="ListParagraph"/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29216C05" w14:textId="6AB2ED3D" w:rsidR="009C3F55" w:rsidRDefault="009C3F55" w:rsidP="009C3F55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IPO </w:t>
      </w:r>
      <w:r w:rsidR="00211F4D">
        <w:rPr>
          <w:rFonts w:ascii="Helvetica" w:hAnsi="Helvetica" w:cs="Helvetica"/>
          <w:i/>
          <w:color w:val="000000"/>
        </w:rPr>
        <w:t>Charts (</w:t>
      </w:r>
      <w:r w:rsidR="002D0F28">
        <w:rPr>
          <w:rFonts w:ascii="Helvetica" w:hAnsi="Helvetica" w:cs="Helvetica"/>
          <w:i/>
          <w:color w:val="000000"/>
        </w:rPr>
        <w:t>Service Broker, Tax, Message Error)</w:t>
      </w:r>
      <w:r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 xml:space="preserve">Responsible: </w:t>
      </w:r>
      <w:proofErr w:type="spellStart"/>
      <w:r>
        <w:rPr>
          <w:rFonts w:ascii="Helvetica" w:hAnsi="Helvetica" w:cs="Helvetica"/>
          <w:i/>
          <w:color w:val="000000"/>
        </w:rPr>
        <w:t>Abtin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Ghaffari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r w:rsidR="00454A7D" w:rsidRPr="00454A7D">
        <w:rPr>
          <w:rFonts w:ascii="Helvetica" w:hAnsi="Helvetica" w:cs="Helvetica"/>
          <w:b/>
          <w:bCs/>
          <w:i/>
          <w:color w:val="000000"/>
        </w:rPr>
        <w:t>Reviewers/</w:t>
      </w:r>
      <w:r w:rsidR="00211F4D" w:rsidRPr="00454A7D">
        <w:rPr>
          <w:rFonts w:ascii="Helvetica" w:hAnsi="Helvetica" w:cs="Helvetica"/>
          <w:b/>
          <w:bCs/>
          <w:i/>
          <w:color w:val="000000"/>
        </w:rPr>
        <w:t>Accountable:</w:t>
      </w:r>
      <w:r w:rsidR="00454A7D">
        <w:rPr>
          <w:rFonts w:ascii="Helvetica" w:hAnsi="Helvetica" w:cs="Helvetica"/>
          <w:i/>
          <w:color w:val="000000"/>
        </w:rPr>
        <w:t xml:space="preserve"> Edwin, Pratham, Joel, Rohan </w:t>
      </w:r>
    </w:p>
    <w:p w14:paraId="1F00D977" w14:textId="77777777" w:rsidR="00454A7D" w:rsidRDefault="00454A7D" w:rsidP="00454A7D">
      <w:pPr>
        <w:pStyle w:val="ListParagraph"/>
        <w:spacing w:after="0" w:line="240" w:lineRule="auto"/>
        <w:ind w:left="1080"/>
        <w:rPr>
          <w:rFonts w:ascii="Helvetica" w:hAnsi="Helvetica" w:cs="Helvetica"/>
          <w:i/>
          <w:color w:val="000000"/>
        </w:rPr>
      </w:pPr>
    </w:p>
    <w:p w14:paraId="23C393D7" w14:textId="36C0F533" w:rsidR="00CE428E" w:rsidRPr="00256E5A" w:rsidRDefault="002D0F28" w:rsidP="00256E5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IPO </w:t>
      </w:r>
      <w:r w:rsidR="00211F4D">
        <w:rPr>
          <w:rFonts w:ascii="Helvetica" w:hAnsi="Helvetica" w:cs="Helvetica"/>
          <w:i/>
          <w:color w:val="000000"/>
        </w:rPr>
        <w:t>Charts (</w:t>
      </w:r>
      <w:r>
        <w:rPr>
          <w:rFonts w:ascii="Helvetica" w:hAnsi="Helvetica" w:cs="Helvetica"/>
          <w:i/>
          <w:color w:val="000000"/>
        </w:rPr>
        <w:t xml:space="preserve">Text Broker, Translator) </w:t>
      </w:r>
      <w:r w:rsidR="00211F4D" w:rsidRPr="008F4D0B">
        <w:rPr>
          <w:rFonts w:ascii="Helvetica" w:hAnsi="Helvetica" w:cs="Helvetica"/>
          <w:i/>
          <w:color w:val="000000"/>
        </w:rPr>
        <w:t xml:space="preserve">– </w:t>
      </w:r>
      <w:r w:rsidR="00211F4D">
        <w:rPr>
          <w:rFonts w:ascii="Helvetica" w:hAnsi="Helvetica" w:cs="Helvetica"/>
          <w:i/>
          <w:color w:val="000000"/>
        </w:rPr>
        <w:t xml:space="preserve">Responsible: Edwin </w:t>
      </w:r>
      <w:proofErr w:type="spellStart"/>
      <w:r w:rsidR="00211F4D">
        <w:rPr>
          <w:rFonts w:ascii="Helvetica" w:hAnsi="Helvetica" w:cs="Helvetica"/>
          <w:i/>
          <w:color w:val="000000"/>
        </w:rPr>
        <w:t>Constancia</w:t>
      </w:r>
      <w:proofErr w:type="spellEnd"/>
      <w:r w:rsidR="00211F4D">
        <w:rPr>
          <w:rFonts w:ascii="Helvetica" w:hAnsi="Helvetica" w:cs="Helvetica"/>
          <w:i/>
          <w:color w:val="000000"/>
        </w:rPr>
        <w:t xml:space="preserve"> </w:t>
      </w:r>
      <w:r w:rsidR="00256E5A" w:rsidRPr="00454A7D">
        <w:rPr>
          <w:rFonts w:ascii="Helvetica" w:hAnsi="Helvetica" w:cs="Helvetica"/>
          <w:b/>
          <w:bCs/>
          <w:i/>
          <w:color w:val="000000"/>
        </w:rPr>
        <w:t>Reviewers/Accountable:</w:t>
      </w:r>
      <w:r w:rsidR="00256E5A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256E5A">
        <w:rPr>
          <w:rFonts w:ascii="Helvetica" w:hAnsi="Helvetica" w:cs="Helvetica"/>
          <w:i/>
          <w:color w:val="000000"/>
        </w:rPr>
        <w:t>Abtin</w:t>
      </w:r>
      <w:proofErr w:type="spellEnd"/>
      <w:r w:rsidR="00256E5A">
        <w:rPr>
          <w:rFonts w:ascii="Helvetica" w:hAnsi="Helvetica" w:cs="Helvetica"/>
          <w:i/>
          <w:color w:val="000000"/>
        </w:rPr>
        <w:t xml:space="preserve">, </w:t>
      </w:r>
      <w:r w:rsidR="00256E5A">
        <w:rPr>
          <w:rFonts w:ascii="Helvetica" w:hAnsi="Helvetica" w:cs="Helvetica"/>
          <w:i/>
          <w:color w:val="000000"/>
        </w:rPr>
        <w:t xml:space="preserve">Pratham, Joel, Rohan </w:t>
      </w:r>
      <w:r w:rsidR="00211F4D" w:rsidRPr="00256E5A">
        <w:rPr>
          <w:rFonts w:ascii="Helvetica" w:hAnsi="Helvetica" w:cs="Helvetica"/>
          <w:i/>
          <w:color w:val="000000"/>
        </w:rPr>
        <w:t xml:space="preserve"> </w:t>
      </w:r>
      <w:r w:rsidR="00CE428E" w:rsidRPr="00256E5A">
        <w:rPr>
          <w:rFonts w:ascii="Helvetica" w:hAnsi="Helvetica" w:cs="Helvetica"/>
          <w:color w:val="000000"/>
        </w:rPr>
        <w:tab/>
      </w:r>
    </w:p>
    <w:p w14:paraId="210B57FA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4B3AE67D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2DA92CFE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4E2FCF1C" w14:textId="5FD79F31" w:rsidR="00CE428E" w:rsidRDefault="00211F4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Finish Diagrams </w:t>
      </w:r>
      <w:r w:rsidR="008F4D0B" w:rsidRPr="008F4D0B"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 xml:space="preserve"> Everyone </w:t>
      </w:r>
      <w:r w:rsidRP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3/23/2022</w:t>
      </w:r>
    </w:p>
    <w:p w14:paraId="1B293FEA" w14:textId="29E61949" w:rsidR="008F4D0B" w:rsidRPr="008F4D0B" w:rsidRDefault="00211F4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Finish IPO Charts </w:t>
      </w:r>
      <w:r w:rsidR="008F4D0B" w:rsidRPr="008F4D0B">
        <w:rPr>
          <w:rFonts w:ascii="Helvetica" w:hAnsi="Helvetica" w:cs="Helvetica"/>
          <w:i/>
          <w:color w:val="000000"/>
        </w:rPr>
        <w:t>–</w:t>
      </w:r>
      <w:r>
        <w:rPr>
          <w:rFonts w:ascii="Helvetica" w:hAnsi="Helvetica" w:cs="Helvetica"/>
          <w:i/>
          <w:color w:val="000000"/>
        </w:rPr>
        <w:t xml:space="preserve"> Everyone – 3/24/2022</w:t>
      </w:r>
    </w:p>
    <w:p w14:paraId="1885A636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5A4633EA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46E855B8" w14:textId="08653424" w:rsidR="00454A7D" w:rsidRPr="00256E5A" w:rsidRDefault="00256E5A" w:rsidP="00256E5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Finding a time to do work </w:t>
      </w:r>
      <w:r w:rsidR="008F4D0B">
        <w:rPr>
          <w:rFonts w:ascii="Helvetica" w:hAnsi="Helvetica" w:cs="Helvetica"/>
          <w:i/>
          <w:color w:val="000000"/>
        </w:rPr>
        <w:t xml:space="preserve">– </w:t>
      </w:r>
      <w:r w:rsidR="00454A7D">
        <w:rPr>
          <w:rFonts w:ascii="Helvetica" w:hAnsi="Helvetica" w:cs="Helvetica"/>
          <w:i/>
          <w:color w:val="000000"/>
        </w:rPr>
        <w:t xml:space="preserve">It was hard to find a time to meet up because of all the classes or jobs we had to do in other classes </w:t>
      </w:r>
    </w:p>
    <w:p w14:paraId="5EC50D93" w14:textId="13018470" w:rsidR="008F4D0B" w:rsidRPr="00256E5A" w:rsidRDefault="00256E5A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UML diagram </w:t>
      </w:r>
      <w:r w:rsidR="008F4D0B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 xml:space="preserve">Everyone it was hard to figure out the perfect connections between every node </w:t>
      </w:r>
    </w:p>
    <w:p w14:paraId="3A6C6D47" w14:textId="7A46DE70" w:rsidR="00256E5A" w:rsidRPr="00256E5A" w:rsidRDefault="00256E5A" w:rsidP="00256E5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Service Broker IPO Chart – It was hard to completely grasp at first what the inputs were for service broker and how it gathered information from the other layers of the SOA</w:t>
      </w:r>
    </w:p>
    <w:sectPr w:rsidR="00256E5A" w:rsidRPr="00256E5A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C649C" w14:textId="77777777" w:rsidR="003715C3" w:rsidRDefault="003715C3" w:rsidP="00110679">
      <w:pPr>
        <w:spacing w:after="0" w:line="240" w:lineRule="auto"/>
      </w:pPr>
      <w:r>
        <w:separator/>
      </w:r>
    </w:p>
  </w:endnote>
  <w:endnote w:type="continuationSeparator" w:id="0">
    <w:p w14:paraId="0D1E7F70" w14:textId="77777777" w:rsidR="003715C3" w:rsidRDefault="003715C3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9182C" w14:textId="77777777" w:rsidR="003715C3" w:rsidRDefault="003715C3" w:rsidP="00110679">
      <w:pPr>
        <w:spacing w:after="0" w:line="240" w:lineRule="auto"/>
      </w:pPr>
      <w:r>
        <w:separator/>
      </w:r>
    </w:p>
  </w:footnote>
  <w:footnote w:type="continuationSeparator" w:id="0">
    <w:p w14:paraId="2D3BD2A0" w14:textId="77777777" w:rsidR="003715C3" w:rsidRDefault="003715C3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CD3DF" w14:textId="106DC655" w:rsidR="00110679" w:rsidRDefault="008F4D0B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 w:rsidR="00A7641A">
      <w:rPr>
        <w:b/>
        <w:sz w:val="32"/>
        <w:szCs w:val="32"/>
      </w:rPr>
      <w:t>355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</w:t>
    </w:r>
    <w:r w:rsidR="00173BFF">
      <w:rPr>
        <w:b/>
        <w:sz w:val="32"/>
        <w:szCs w:val="32"/>
      </w:rPr>
      <w:t>Sprint 1</w:t>
    </w:r>
  </w:p>
  <w:p w14:paraId="50290AB8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18D2696" w14:textId="7499FB5F" w:rsidR="00110679" w:rsidRPr="008F4D0B" w:rsidRDefault="00A7641A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3/22/2022</w:t>
    </w:r>
  </w:p>
  <w:p w14:paraId="2F0E17FE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F1343" wp14:editId="4802A9E9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D6B40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255966">
    <w:abstractNumId w:val="1"/>
  </w:num>
  <w:num w:numId="2" w16cid:durableId="25598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1A"/>
    <w:rsid w:val="0000724E"/>
    <w:rsid w:val="001062DD"/>
    <w:rsid w:val="00110679"/>
    <w:rsid w:val="00173BFF"/>
    <w:rsid w:val="00211F4D"/>
    <w:rsid w:val="00256E5A"/>
    <w:rsid w:val="002A7A77"/>
    <w:rsid w:val="002D0F28"/>
    <w:rsid w:val="003715C3"/>
    <w:rsid w:val="00454A7D"/>
    <w:rsid w:val="00545D04"/>
    <w:rsid w:val="00671386"/>
    <w:rsid w:val="00814AEF"/>
    <w:rsid w:val="008269B6"/>
    <w:rsid w:val="00843DC9"/>
    <w:rsid w:val="008F4D0B"/>
    <w:rsid w:val="009C3F55"/>
    <w:rsid w:val="00A7641A"/>
    <w:rsid w:val="00AD3211"/>
    <w:rsid w:val="00B34960"/>
    <w:rsid w:val="00BC51FE"/>
    <w:rsid w:val="00C17343"/>
    <w:rsid w:val="00C82ACA"/>
    <w:rsid w:val="00CB1CAA"/>
    <w:rsid w:val="00CD1F18"/>
    <w:rsid w:val="00CD383B"/>
    <w:rsid w:val="00CE428E"/>
    <w:rsid w:val="00F15F74"/>
    <w:rsid w:val="00FE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9628A"/>
  <w15:chartTrackingRefBased/>
  <w15:docId w15:val="{14AAB627-0F8A-AE49-B689-299BCD02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winconstancia/Downloads/Status%20Reports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(1).dotx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Edwin Constancia</cp:lastModifiedBy>
  <cp:revision>2</cp:revision>
  <dcterms:created xsi:type="dcterms:W3CDTF">2022-03-24T17:31:00Z</dcterms:created>
  <dcterms:modified xsi:type="dcterms:W3CDTF">2022-03-24T17:31:00Z</dcterms:modified>
</cp:coreProperties>
</file>